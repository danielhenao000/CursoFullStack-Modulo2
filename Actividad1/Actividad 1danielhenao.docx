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9B1D" w14:textId="77777777" w:rsidR="000150E9" w:rsidRPr="00F55E1B" w:rsidRDefault="004548F3" w:rsidP="00483033">
      <w:pPr>
        <w:pStyle w:val="Subttulo"/>
        <w:jc w:val="both"/>
        <w:rPr>
          <w:noProof/>
          <w:sz w:val="56"/>
        </w:rPr>
      </w:pPr>
      <w:r>
        <w:rPr>
          <w:noProof/>
          <w:sz w:val="56"/>
        </w:rPr>
        <w:t>JavaScript</w:t>
      </w:r>
    </w:p>
    <w:p w14:paraId="68C59F91" w14:textId="77777777" w:rsidR="009853E9" w:rsidRPr="00A97EEC" w:rsidRDefault="009853E9" w:rsidP="00483033">
      <w:pPr>
        <w:jc w:val="both"/>
        <w:rPr>
          <w:noProof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ídeo de tabla de diseño"/>
      </w:tblPr>
      <w:tblGrid>
        <w:gridCol w:w="5117"/>
        <w:gridCol w:w="3909"/>
      </w:tblGrid>
      <w:tr w:rsidR="00B61F85" w:rsidRPr="00A97EEC" w14:paraId="5EEAD7F9" w14:textId="77777777" w:rsidTr="00BF457D">
        <w:tc>
          <w:tcPr>
            <w:tcW w:w="5310" w:type="dxa"/>
          </w:tcPr>
          <w:p w14:paraId="00877D95" w14:textId="77777777" w:rsidR="00B61F85" w:rsidRPr="00A97EEC" w:rsidRDefault="00B61F85" w:rsidP="00483033">
            <w:pPr>
              <w:jc w:val="both"/>
              <w:rPr>
                <w:noProof/>
              </w:rPr>
            </w:pPr>
          </w:p>
        </w:tc>
        <w:tc>
          <w:tcPr>
            <w:tcW w:w="4050" w:type="dxa"/>
            <w:tcMar>
              <w:left w:w="144" w:type="dxa"/>
            </w:tcMar>
          </w:tcPr>
          <w:p w14:paraId="68E972ED" w14:textId="77777777" w:rsidR="00B61F85" w:rsidRPr="00A97EEC" w:rsidRDefault="00B61F85" w:rsidP="00483033">
            <w:pPr>
              <w:jc w:val="both"/>
              <w:rPr>
                <w:noProof/>
              </w:rPr>
            </w:pPr>
          </w:p>
        </w:tc>
      </w:tr>
    </w:tbl>
    <w:p w14:paraId="726C43A5" w14:textId="77777777" w:rsidR="006E0CC1" w:rsidRDefault="006E0CC1" w:rsidP="00483033">
      <w:pPr>
        <w:pStyle w:val="Ttulo1"/>
        <w:spacing w:line="192" w:lineRule="auto"/>
        <w:jc w:val="both"/>
        <w:rPr>
          <w:noProof/>
          <w:lang w:bidi="es-ES"/>
        </w:rPr>
      </w:pPr>
      <w:r>
        <w:rPr>
          <w:noProof/>
          <w:lang w:bidi="es-ES"/>
        </w:rPr>
        <w:t>Actividad 1</w:t>
      </w:r>
    </w:p>
    <w:p w14:paraId="3E6C0920" w14:textId="77777777" w:rsidR="006E0CC1" w:rsidRDefault="006E0CC1" w:rsidP="006E0CC1">
      <w:pPr>
        <w:rPr>
          <w:lang w:bidi="es-ES"/>
        </w:rPr>
      </w:pPr>
    </w:p>
    <w:p w14:paraId="51A6F7F3" w14:textId="77777777" w:rsidR="003D679A" w:rsidRPr="003D679A" w:rsidRDefault="003D679A" w:rsidP="006E0CC1">
      <w:pPr>
        <w:rPr>
          <w:rFonts w:asciiTheme="majorHAnsi" w:hAnsiTheme="majorHAnsi" w:cstheme="majorHAnsi"/>
          <w:lang w:bidi="es-ES"/>
        </w:rPr>
      </w:pPr>
      <w:r>
        <w:rPr>
          <w:rFonts w:asciiTheme="majorHAnsi" w:hAnsiTheme="majorHAnsi" w:cstheme="majorHAnsi"/>
          <w:lang w:bidi="es-ES"/>
        </w:rPr>
        <w:t>Una vez instalado el entorno de trabajo realice:</w:t>
      </w:r>
    </w:p>
    <w:p w14:paraId="0D8311A1" w14:textId="77777777"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1"/>
          <w:szCs w:val="21"/>
        </w:rPr>
        <w:t> </w:t>
      </w:r>
    </w:p>
    <w:p w14:paraId="7847F3A0" w14:textId="77777777" w:rsidR="003D679A" w:rsidRP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Style w:val="Textoennegrita"/>
        </w:rPr>
        <w:t>1.</w:t>
      </w:r>
      <w:r w:rsidRPr="003D679A">
        <w:rPr>
          <w:rFonts w:asciiTheme="majorHAnsi" w:eastAsia="Times New Roman" w:hAnsiTheme="majorHAnsi" w:cstheme="majorHAnsi"/>
          <w:color w:val="333333"/>
          <w:sz w:val="21"/>
          <w:szCs w:val="21"/>
        </w:rPr>
        <w:t> </w:t>
      </w: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Copie y pegue el siguiente código fuente en el programa Sublime Text, e indique que función realiza la página.</w:t>
      </w:r>
    </w:p>
    <w:p w14:paraId="7B5A2C6B" w14:textId="77777777" w:rsidR="003D679A" w:rsidRP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&lt;html&gt;</w:t>
      </w:r>
    </w:p>
    <w:p w14:paraId="4D670945" w14:textId="77777777" w:rsidR="003D679A" w:rsidRP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&lt;head&gt;</w:t>
      </w:r>
    </w:p>
    <w:p w14:paraId="04DB7469" w14:textId="77777777" w:rsidR="003D679A" w:rsidRP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  &lt;meta charset="UTF-8"&gt;</w:t>
      </w:r>
    </w:p>
    <w:p w14:paraId="720D9989" w14:textId="77777777" w:rsidR="003D679A" w:rsidRP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 xml:space="preserve">  </w:t>
      </w:r>
      <w:proofErr w:type="gram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&lt;!--</w:t>
      </w:r>
      <w:proofErr w:type="gram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Esto es el título de la página que usualmente aparece en la barra de título del navegador --&gt;</w:t>
      </w:r>
    </w:p>
    <w:p w14:paraId="0EC82238" w14:textId="77777777" w:rsidR="003D679A" w:rsidRP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  &lt;</w:t>
      </w:r>
      <w:proofErr w:type="spell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title</w:t>
      </w:r>
      <w:proofErr w:type="spell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&gt;Mi Primera Página HTML con </w:t>
      </w:r>
      <w:proofErr w:type="spell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Javascript</w:t>
      </w:r>
      <w:proofErr w:type="spell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&lt;/</w:t>
      </w:r>
      <w:proofErr w:type="spell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title</w:t>
      </w:r>
      <w:proofErr w:type="spell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&gt;</w:t>
      </w:r>
    </w:p>
    <w:p w14:paraId="2ED58527" w14:textId="77777777" w:rsidR="003D679A" w:rsidRP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&lt;script&gt;  </w:t>
      </w:r>
    </w:p>
    <w:p w14:paraId="5061F598" w14:textId="77777777" w:rsidR="003D679A" w:rsidRP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            </w:t>
      </w:r>
      <w:proofErr w:type="spell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alert</w:t>
      </w:r>
      <w:proofErr w:type="spell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("El mundo JavaScript"); </w:t>
      </w:r>
    </w:p>
    <w:p w14:paraId="5917AC8C" w14:textId="77777777" w:rsidR="003D679A" w:rsidRPr="008D2044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s-419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    </w:t>
      </w:r>
      <w:r w:rsidRPr="008D2044">
        <w:rPr>
          <w:rFonts w:asciiTheme="majorHAnsi" w:eastAsia="Times New Roman" w:hAnsiTheme="majorHAnsi" w:cstheme="majorHAnsi"/>
          <w:color w:val="333333"/>
          <w:sz w:val="24"/>
          <w:szCs w:val="24"/>
          <w:lang w:val="es-419"/>
        </w:rPr>
        <w:t>&lt;/script&gt;</w:t>
      </w:r>
    </w:p>
    <w:p w14:paraId="7C435903" w14:textId="77777777" w:rsidR="003D679A" w:rsidRPr="008D2044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s-419"/>
        </w:rPr>
      </w:pPr>
      <w:r w:rsidRPr="008D2044">
        <w:rPr>
          <w:rFonts w:asciiTheme="majorHAnsi" w:eastAsia="Times New Roman" w:hAnsiTheme="majorHAnsi" w:cstheme="majorHAnsi"/>
          <w:color w:val="333333"/>
          <w:sz w:val="24"/>
          <w:szCs w:val="24"/>
          <w:lang w:val="es-419"/>
        </w:rPr>
        <w:t>&lt;/head&gt;</w:t>
      </w:r>
    </w:p>
    <w:p w14:paraId="3EBAC658" w14:textId="77777777" w:rsidR="003D679A" w:rsidRPr="008D2044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s-419"/>
        </w:rPr>
      </w:pPr>
      <w:r w:rsidRPr="008D2044">
        <w:rPr>
          <w:rFonts w:asciiTheme="majorHAnsi" w:eastAsia="Times New Roman" w:hAnsiTheme="majorHAnsi" w:cstheme="majorHAnsi"/>
          <w:color w:val="333333"/>
          <w:sz w:val="24"/>
          <w:szCs w:val="24"/>
          <w:lang w:val="es-419"/>
        </w:rPr>
        <w:t>&lt;</w:t>
      </w:r>
      <w:proofErr w:type="spellStart"/>
      <w:r w:rsidRPr="008D2044">
        <w:rPr>
          <w:rFonts w:asciiTheme="majorHAnsi" w:eastAsia="Times New Roman" w:hAnsiTheme="majorHAnsi" w:cstheme="majorHAnsi"/>
          <w:color w:val="333333"/>
          <w:sz w:val="24"/>
          <w:szCs w:val="24"/>
          <w:lang w:val="es-419"/>
        </w:rPr>
        <w:t>body</w:t>
      </w:r>
      <w:proofErr w:type="spellEnd"/>
      <w:r w:rsidRPr="008D2044">
        <w:rPr>
          <w:rFonts w:asciiTheme="majorHAnsi" w:eastAsia="Times New Roman" w:hAnsiTheme="majorHAnsi" w:cstheme="majorHAnsi"/>
          <w:color w:val="333333"/>
          <w:sz w:val="24"/>
          <w:szCs w:val="24"/>
          <w:lang w:val="es-419"/>
        </w:rPr>
        <w:t>&gt;</w:t>
      </w:r>
    </w:p>
    <w:p w14:paraId="1E57FA5C" w14:textId="77777777" w:rsidR="003D679A" w:rsidRP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  </w:t>
      </w:r>
      <w:proofErr w:type="gram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&lt;!--</w:t>
      </w:r>
      <w:proofErr w:type="gram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Este es un título que se puede ver dentro del contenido de la página --&gt;</w:t>
      </w:r>
    </w:p>
    <w:p w14:paraId="302C4D7A" w14:textId="77777777" w:rsidR="003D679A" w:rsidRPr="008D2044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s-419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    </w:t>
      </w:r>
      <w:proofErr w:type="gramStart"/>
      <w:r w:rsidRPr="008D2044">
        <w:rPr>
          <w:rFonts w:asciiTheme="majorHAnsi" w:eastAsia="Times New Roman" w:hAnsiTheme="majorHAnsi" w:cstheme="majorHAnsi"/>
          <w:color w:val="333333"/>
          <w:sz w:val="24"/>
          <w:szCs w:val="24"/>
          <w:lang w:val="es-419"/>
        </w:rPr>
        <w:t>&lt;!--</w:t>
      </w:r>
      <w:proofErr w:type="gramEnd"/>
      <w:r w:rsidRPr="008D2044">
        <w:rPr>
          <w:rFonts w:asciiTheme="majorHAnsi" w:eastAsia="Times New Roman" w:hAnsiTheme="majorHAnsi" w:cstheme="majorHAnsi"/>
          <w:color w:val="333333"/>
          <w:sz w:val="24"/>
          <w:szCs w:val="24"/>
          <w:lang w:val="es-419"/>
        </w:rPr>
        <w:t xml:space="preserve"> Esta es una </w:t>
      </w:r>
      <w:proofErr w:type="spellStart"/>
      <w:r w:rsidRPr="008D2044">
        <w:rPr>
          <w:rFonts w:asciiTheme="majorHAnsi" w:eastAsia="Times New Roman" w:hAnsiTheme="majorHAnsi" w:cstheme="majorHAnsi"/>
          <w:color w:val="333333"/>
          <w:sz w:val="24"/>
          <w:szCs w:val="24"/>
          <w:lang w:val="es-419"/>
        </w:rPr>
        <w:t>imágen</w:t>
      </w:r>
      <w:proofErr w:type="spellEnd"/>
      <w:r w:rsidRPr="008D2044">
        <w:rPr>
          <w:rFonts w:asciiTheme="majorHAnsi" w:eastAsia="Times New Roman" w:hAnsiTheme="majorHAnsi" w:cstheme="majorHAnsi"/>
          <w:color w:val="333333"/>
          <w:sz w:val="24"/>
          <w:szCs w:val="24"/>
          <w:lang w:val="es-419"/>
        </w:rPr>
        <w:t xml:space="preserve"> --&gt;</w:t>
      </w:r>
    </w:p>
    <w:p w14:paraId="2EA501AF" w14:textId="77777777" w:rsidR="003D679A" w:rsidRP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  &lt;p&gt;Hola, esta es una página HTML con </w:t>
      </w:r>
      <w:proofErr w:type="spell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Javascript</w:t>
      </w:r>
      <w:proofErr w:type="spell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&lt;/p&gt;</w:t>
      </w:r>
    </w:p>
    <w:p w14:paraId="0B3E718A" w14:textId="77777777" w:rsidR="003D679A" w:rsidRPr="008D2044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s-419"/>
        </w:rPr>
      </w:pPr>
      <w:r w:rsidRPr="008D2044">
        <w:rPr>
          <w:rFonts w:asciiTheme="majorHAnsi" w:eastAsia="Times New Roman" w:hAnsiTheme="majorHAnsi" w:cstheme="majorHAnsi"/>
          <w:color w:val="333333"/>
          <w:sz w:val="24"/>
          <w:szCs w:val="24"/>
          <w:lang w:val="es-419"/>
        </w:rPr>
        <w:t>&lt;/</w:t>
      </w:r>
      <w:proofErr w:type="spellStart"/>
      <w:r w:rsidRPr="008D2044">
        <w:rPr>
          <w:rFonts w:asciiTheme="majorHAnsi" w:eastAsia="Times New Roman" w:hAnsiTheme="majorHAnsi" w:cstheme="majorHAnsi"/>
          <w:color w:val="333333"/>
          <w:sz w:val="24"/>
          <w:szCs w:val="24"/>
          <w:lang w:val="es-419"/>
        </w:rPr>
        <w:t>body</w:t>
      </w:r>
      <w:proofErr w:type="spellEnd"/>
      <w:r w:rsidRPr="008D2044">
        <w:rPr>
          <w:rFonts w:asciiTheme="majorHAnsi" w:eastAsia="Times New Roman" w:hAnsiTheme="majorHAnsi" w:cstheme="majorHAnsi"/>
          <w:color w:val="333333"/>
          <w:sz w:val="24"/>
          <w:szCs w:val="24"/>
          <w:lang w:val="es-419"/>
        </w:rPr>
        <w:t>&gt;</w:t>
      </w:r>
    </w:p>
    <w:p w14:paraId="7596823D" w14:textId="77777777" w:rsidR="003D679A" w:rsidRPr="008D2044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s-419"/>
        </w:rPr>
      </w:pPr>
      <w:r w:rsidRPr="008D2044">
        <w:rPr>
          <w:rFonts w:asciiTheme="majorHAnsi" w:eastAsia="Times New Roman" w:hAnsiTheme="majorHAnsi" w:cstheme="majorHAnsi"/>
          <w:color w:val="333333"/>
          <w:sz w:val="24"/>
          <w:szCs w:val="24"/>
          <w:lang w:val="es-419"/>
        </w:rPr>
        <w:t>&lt;/</w:t>
      </w:r>
      <w:proofErr w:type="spellStart"/>
      <w:r w:rsidRPr="008D2044">
        <w:rPr>
          <w:rFonts w:asciiTheme="majorHAnsi" w:eastAsia="Times New Roman" w:hAnsiTheme="majorHAnsi" w:cstheme="majorHAnsi"/>
          <w:color w:val="333333"/>
          <w:sz w:val="24"/>
          <w:szCs w:val="24"/>
          <w:lang w:val="es-419"/>
        </w:rPr>
        <w:t>html</w:t>
      </w:r>
      <w:proofErr w:type="spellEnd"/>
      <w:r w:rsidRPr="008D2044">
        <w:rPr>
          <w:rFonts w:asciiTheme="majorHAnsi" w:eastAsia="Times New Roman" w:hAnsiTheme="majorHAnsi" w:cstheme="majorHAnsi"/>
          <w:color w:val="333333"/>
          <w:sz w:val="24"/>
          <w:szCs w:val="24"/>
          <w:lang w:val="es-419"/>
        </w:rPr>
        <w:t>&gt;</w:t>
      </w:r>
    </w:p>
    <w:p w14:paraId="2A0F4676" w14:textId="7E966611" w:rsidR="003D679A" w:rsidRDefault="008D2044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608263B" wp14:editId="6CAB317C">
            <wp:extent cx="5731510" cy="216027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79A" w:rsidRPr="003D679A">
        <w:rPr>
          <w:rFonts w:asciiTheme="majorHAnsi" w:eastAsia="Times New Roman" w:hAnsiTheme="majorHAnsi" w:cstheme="majorHAnsi"/>
          <w:color w:val="333333"/>
          <w:sz w:val="21"/>
          <w:szCs w:val="21"/>
        </w:rPr>
        <w:t> </w:t>
      </w:r>
    </w:p>
    <w:p w14:paraId="270EF0B7" w14:textId="77777777" w:rsid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</w:p>
    <w:p w14:paraId="033559C7" w14:textId="705A7769" w:rsidR="003D679A" w:rsidRDefault="008D2044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>
        <w:rPr>
          <w:rFonts w:asciiTheme="majorHAnsi" w:eastAsia="Times New Roman" w:hAnsiTheme="majorHAnsi" w:cstheme="majorHAnsi"/>
          <w:color w:val="333333"/>
          <w:sz w:val="21"/>
          <w:szCs w:val="21"/>
        </w:rPr>
        <w:t>Respuesta:</w:t>
      </w:r>
      <w:r w:rsidR="0070752F">
        <w:rPr>
          <w:rFonts w:asciiTheme="majorHAnsi" w:eastAsia="Times New Roman" w:hAnsiTheme="majorHAnsi" w:cstheme="majorHAnsi"/>
          <w:color w:val="333333"/>
          <w:sz w:val="21"/>
          <w:szCs w:val="21"/>
        </w:rPr>
        <w:t xml:space="preserve"> esta página nos mue</w:t>
      </w:r>
      <w:r w:rsidR="002F069C">
        <w:rPr>
          <w:rFonts w:asciiTheme="majorHAnsi" w:eastAsia="Times New Roman" w:hAnsiTheme="majorHAnsi" w:cstheme="majorHAnsi"/>
          <w:color w:val="333333"/>
          <w:sz w:val="21"/>
          <w:szCs w:val="21"/>
        </w:rPr>
        <w:t>stra</w:t>
      </w:r>
      <w:r w:rsidR="0070752F">
        <w:rPr>
          <w:rFonts w:asciiTheme="majorHAnsi" w:eastAsia="Times New Roman" w:hAnsiTheme="majorHAnsi" w:cstheme="majorHAnsi"/>
          <w:color w:val="333333"/>
          <w:sz w:val="21"/>
          <w:szCs w:val="21"/>
        </w:rPr>
        <w:t xml:space="preserve"> una ventana emergente que nos indica </w:t>
      </w:r>
      <w:r w:rsidR="002F069C">
        <w:rPr>
          <w:rFonts w:asciiTheme="majorHAnsi" w:eastAsia="Times New Roman" w:hAnsiTheme="majorHAnsi" w:cstheme="majorHAnsi"/>
          <w:color w:val="333333"/>
          <w:sz w:val="21"/>
          <w:szCs w:val="21"/>
        </w:rPr>
        <w:t xml:space="preserve">un </w:t>
      </w:r>
      <w:r w:rsidR="0070752F">
        <w:rPr>
          <w:rFonts w:asciiTheme="majorHAnsi" w:eastAsia="Times New Roman" w:hAnsiTheme="majorHAnsi" w:cstheme="majorHAnsi"/>
          <w:color w:val="333333"/>
          <w:sz w:val="21"/>
          <w:szCs w:val="21"/>
        </w:rPr>
        <w:t xml:space="preserve">mensaje </w:t>
      </w:r>
      <w:proofErr w:type="gramStart"/>
      <w:r w:rsidR="0070752F">
        <w:rPr>
          <w:rFonts w:asciiTheme="majorHAnsi" w:eastAsia="Times New Roman" w:hAnsiTheme="majorHAnsi" w:cstheme="majorHAnsi"/>
          <w:color w:val="333333"/>
          <w:sz w:val="21"/>
          <w:szCs w:val="21"/>
        </w:rPr>
        <w:t xml:space="preserve">en </w:t>
      </w:r>
      <w:r w:rsidR="002F069C">
        <w:rPr>
          <w:rFonts w:asciiTheme="majorHAnsi" w:eastAsia="Times New Roman" w:hAnsiTheme="majorHAnsi" w:cstheme="majorHAnsi"/>
          <w:color w:val="333333"/>
          <w:sz w:val="21"/>
          <w:szCs w:val="21"/>
        </w:rPr>
        <w:t xml:space="preserve"> JAVASCRIPT</w:t>
      </w:r>
      <w:proofErr w:type="gramEnd"/>
      <w:r w:rsidR="0070752F">
        <w:rPr>
          <w:rFonts w:asciiTheme="majorHAnsi" w:eastAsia="Times New Roman" w:hAnsiTheme="majorHAnsi" w:cstheme="majorHAnsi"/>
          <w:color w:val="333333"/>
          <w:sz w:val="21"/>
          <w:szCs w:val="21"/>
        </w:rPr>
        <w:t xml:space="preserve"> y posteriormente nos carga un párrafo en HTML</w:t>
      </w:r>
      <w:r w:rsidR="002F069C">
        <w:rPr>
          <w:rFonts w:asciiTheme="majorHAnsi" w:eastAsia="Times New Roman" w:hAnsiTheme="majorHAnsi" w:cstheme="majorHAnsi"/>
          <w:color w:val="333333"/>
          <w:sz w:val="21"/>
          <w:szCs w:val="21"/>
        </w:rPr>
        <w:t>.</w:t>
      </w:r>
    </w:p>
    <w:p w14:paraId="59A3EFC7" w14:textId="1751180A" w:rsidR="0052237F" w:rsidRDefault="0052237F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D13F693" wp14:editId="21E72F0F">
            <wp:extent cx="3790950" cy="1343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CABC" w14:textId="77777777" w:rsidR="003D679A" w:rsidRP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</w:p>
    <w:p w14:paraId="158B64EB" w14:textId="77777777" w:rsidR="003D679A" w:rsidRPr="003D679A" w:rsidRDefault="003D679A" w:rsidP="003D679A">
      <w:pPr>
        <w:shd w:val="clear" w:color="auto" w:fill="FFFFFF"/>
        <w:spacing w:before="0" w:after="160" w:line="240" w:lineRule="auto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Style w:val="Textoennegrita"/>
        </w:rPr>
        <w:t>2</w:t>
      </w: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. Copie y pegue el siguiente código fuente en el programa Sublime Text, e indique que función realiza la página.</w:t>
      </w:r>
    </w:p>
    <w:p w14:paraId="1FAB54F4" w14:textId="77777777"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1"/>
          <w:szCs w:val="21"/>
        </w:rPr>
        <w:t> </w:t>
      </w:r>
    </w:p>
    <w:p w14:paraId="0AE6D65B" w14:textId="77777777"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&lt;html&gt;</w:t>
      </w:r>
    </w:p>
    <w:p w14:paraId="54BA1FFF" w14:textId="77777777"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&lt;head&gt;</w:t>
      </w:r>
    </w:p>
    <w:p w14:paraId="036A69A9" w14:textId="77777777"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  &lt;meta charset="UTF-8"&gt;</w:t>
      </w:r>
    </w:p>
    <w:p w14:paraId="24641AB7" w14:textId="77777777"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 xml:space="preserve">  </w:t>
      </w:r>
      <w:proofErr w:type="gram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&lt;!--</w:t>
      </w:r>
      <w:proofErr w:type="gram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Esto es el título de la página que usualmente aparece en la barra de título del navegador --&gt;</w:t>
      </w:r>
    </w:p>
    <w:p w14:paraId="2F61994D" w14:textId="77777777"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  &lt;</w:t>
      </w:r>
      <w:proofErr w:type="spell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title</w:t>
      </w:r>
      <w:proofErr w:type="spell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&gt;Mi Primera Página HTML&lt;/</w:t>
      </w:r>
      <w:proofErr w:type="spell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title</w:t>
      </w:r>
      <w:proofErr w:type="spell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&gt;</w:t>
      </w:r>
    </w:p>
    <w:p w14:paraId="4E42E900" w14:textId="77777777"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&lt;/head&gt;</w:t>
      </w:r>
    </w:p>
    <w:p w14:paraId="77F19085" w14:textId="77777777"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&lt;</w:t>
      </w:r>
      <w:proofErr w:type="spell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body</w:t>
      </w:r>
      <w:proofErr w:type="spell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&gt;</w:t>
      </w:r>
    </w:p>
    <w:p w14:paraId="09423143" w14:textId="77777777"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  </w:t>
      </w:r>
      <w:proofErr w:type="gram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&lt;!--</w:t>
      </w:r>
      <w:proofErr w:type="gram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Este es un título que se puede ver dentro del contenido de la página --&gt;</w:t>
      </w:r>
    </w:p>
    <w:p w14:paraId="4B687D07" w14:textId="77777777"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  &lt;h1&gt;Hola </w:t>
      </w:r>
      <w:proofErr w:type="gram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Mundo!&lt;</w:t>
      </w:r>
      <w:proofErr w:type="gram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/h1&gt;</w:t>
      </w:r>
    </w:p>
    <w:p w14:paraId="02915D66" w14:textId="77777777"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  </w:t>
      </w:r>
      <w:proofErr w:type="gram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&lt;!--</w:t>
      </w:r>
      <w:proofErr w:type="gram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Esta es una </w:t>
      </w:r>
      <w:proofErr w:type="spell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imágen</w:t>
      </w:r>
      <w:proofErr w:type="spell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--&gt;</w:t>
      </w:r>
    </w:p>
    <w:p w14:paraId="1DB8BC18" w14:textId="77777777"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  </w:t>
      </w: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&lt;</w:t>
      </w:r>
      <w:proofErr w:type="spell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img</w:t>
      </w:r>
      <w:proofErr w:type="spell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 xml:space="preserve"> </w:t>
      </w:r>
      <w:proofErr w:type="spell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src</w:t>
      </w:r>
      <w:proofErr w:type="spell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="http://www.w3.org/html/logo/downloads/HTML5_Logo_128.png"/&gt;</w:t>
      </w:r>
    </w:p>
    <w:p w14:paraId="53149460" w14:textId="77777777"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 xml:space="preserve">  </w:t>
      </w:r>
      <w:proofErr w:type="gram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&lt;!--</w:t>
      </w:r>
      <w:proofErr w:type="gram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Esto es un párrafo --&gt;</w:t>
      </w:r>
    </w:p>
    <w:p w14:paraId="578D056F" w14:textId="77777777"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  &lt;p&gt;Hola, esta es una página HTML de Ejemplo&lt;/p&gt;</w:t>
      </w:r>
    </w:p>
    <w:p w14:paraId="58165601" w14:textId="77777777"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  </w:t>
      </w:r>
      <w:proofErr w:type="gram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&lt;!--</w:t>
      </w:r>
      <w:proofErr w:type="gram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Esto es un formulario: sirve para colocar botones, campos de texto, </w:t>
      </w:r>
      <w:proofErr w:type="spell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>etc</w:t>
      </w:r>
      <w:proofErr w:type="spell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--&gt;</w:t>
      </w:r>
    </w:p>
    <w:p w14:paraId="6BEE46AB" w14:textId="77777777"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  </w:t>
      </w: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&lt;form&gt;</w:t>
      </w:r>
    </w:p>
    <w:p w14:paraId="2F19F3F3" w14:textId="77777777"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    &lt;button id="</w:t>
      </w:r>
      <w:proofErr w:type="spell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saludar</w:t>
      </w:r>
      <w:proofErr w:type="spell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"&gt;</w:t>
      </w:r>
      <w:proofErr w:type="spell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Saludar</w:t>
      </w:r>
      <w:proofErr w:type="spell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&lt;/button&gt;</w:t>
      </w:r>
    </w:p>
    <w:p w14:paraId="11B0856D" w14:textId="77777777"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lastRenderedPageBreak/>
        <w:t xml:space="preserve">    &lt;script&gt;       </w:t>
      </w:r>
      <w:proofErr w:type="gramStart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document.getElementById</w:t>
      </w:r>
      <w:proofErr w:type="gramEnd"/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("saludar").addEventListener("click",function (){alert("QUE TAL")});</w:t>
      </w:r>
    </w:p>
    <w:p w14:paraId="3BFB5966" w14:textId="77777777"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    &lt;/script&gt;</w:t>
      </w:r>
    </w:p>
    <w:p w14:paraId="34A17DBD" w14:textId="77777777"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  &lt;/form&gt;</w:t>
      </w:r>
    </w:p>
    <w:p w14:paraId="326193C7" w14:textId="77777777"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&lt;/body&gt;</w:t>
      </w:r>
    </w:p>
    <w:p w14:paraId="646F0425" w14:textId="77777777" w:rsidR="003D679A" w:rsidRPr="003D679A" w:rsidRDefault="003D679A" w:rsidP="003D679A">
      <w:pPr>
        <w:shd w:val="clear" w:color="auto" w:fill="FFFFFF"/>
        <w:spacing w:before="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4"/>
          <w:szCs w:val="24"/>
          <w:lang w:val="en-US"/>
        </w:rPr>
        <w:t>&lt;/html&gt;</w:t>
      </w:r>
    </w:p>
    <w:p w14:paraId="11FEEAE4" w14:textId="3D11EA71" w:rsidR="003D679A" w:rsidRDefault="003D679A" w:rsidP="003D679A">
      <w:pPr>
        <w:shd w:val="clear" w:color="auto" w:fill="FFFFFF"/>
        <w:spacing w:before="0" w:after="16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 w:rsidRPr="003D679A"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  <w:t> </w:t>
      </w:r>
    </w:p>
    <w:p w14:paraId="735BB30F" w14:textId="0C7230B8" w:rsidR="00993E49" w:rsidRPr="003D679A" w:rsidRDefault="00993E49" w:rsidP="003D679A">
      <w:pPr>
        <w:shd w:val="clear" w:color="auto" w:fill="FFFFFF"/>
        <w:spacing w:before="0" w:after="160" w:line="240" w:lineRule="auto"/>
        <w:ind w:left="720"/>
        <w:jc w:val="both"/>
        <w:rPr>
          <w:rFonts w:asciiTheme="majorHAnsi" w:eastAsia="Times New Roman" w:hAnsiTheme="majorHAnsi" w:cstheme="majorHAnsi"/>
          <w:color w:val="333333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13C3AE9B" wp14:editId="0254D60D">
            <wp:extent cx="5731510" cy="2304415"/>
            <wp:effectExtent l="0" t="0" r="254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E947" w14:textId="31A36788" w:rsidR="00352941" w:rsidRDefault="00352941" w:rsidP="006E0CC1">
      <w:pPr>
        <w:rPr>
          <w:rFonts w:asciiTheme="majorHAnsi" w:hAnsiTheme="majorHAnsi" w:cstheme="majorHAnsi"/>
          <w:lang w:bidi="es-ES"/>
        </w:rPr>
      </w:pPr>
      <w:r>
        <w:rPr>
          <w:rFonts w:asciiTheme="majorHAnsi" w:hAnsiTheme="majorHAnsi" w:cstheme="majorHAnsi"/>
          <w:lang w:bidi="es-ES"/>
        </w:rPr>
        <w:t>Respuesta: la página nos muestra un contenido en HTML donde se carga etiquetas como título, párrafos, imagen adicional se tiene un formulario con un botón donde a darle clic nos carga un</w:t>
      </w:r>
      <w:r w:rsidR="00894340">
        <w:rPr>
          <w:rFonts w:asciiTheme="majorHAnsi" w:hAnsiTheme="majorHAnsi" w:cstheme="majorHAnsi"/>
          <w:lang w:bidi="es-ES"/>
        </w:rPr>
        <w:t xml:space="preserve">a </w:t>
      </w:r>
      <w:r>
        <w:rPr>
          <w:rFonts w:asciiTheme="majorHAnsi" w:hAnsiTheme="majorHAnsi" w:cstheme="majorHAnsi"/>
          <w:lang w:bidi="es-ES"/>
        </w:rPr>
        <w:t xml:space="preserve">función en JAVASCRIPT </w:t>
      </w:r>
      <w:r w:rsidR="00894340">
        <w:rPr>
          <w:rFonts w:asciiTheme="majorHAnsi" w:hAnsiTheme="majorHAnsi" w:cstheme="majorHAnsi"/>
          <w:lang w:bidi="es-ES"/>
        </w:rPr>
        <w:t>con una ventana emergente.</w:t>
      </w:r>
    </w:p>
    <w:p w14:paraId="521A660D" w14:textId="77777777" w:rsidR="00352941" w:rsidRDefault="00352941" w:rsidP="006E0CC1">
      <w:pPr>
        <w:rPr>
          <w:rFonts w:asciiTheme="majorHAnsi" w:hAnsiTheme="majorHAnsi" w:cstheme="majorHAnsi"/>
          <w:lang w:bidi="es-ES"/>
        </w:rPr>
      </w:pPr>
    </w:p>
    <w:p w14:paraId="3DC71D24" w14:textId="7F2BE1C2" w:rsidR="00993E49" w:rsidRPr="003D679A" w:rsidRDefault="00993E49" w:rsidP="006E0CC1">
      <w:pPr>
        <w:rPr>
          <w:rFonts w:asciiTheme="majorHAnsi" w:hAnsiTheme="majorHAnsi" w:cstheme="majorHAnsi"/>
          <w:lang w:bidi="es-ES"/>
        </w:rPr>
      </w:pPr>
      <w:r>
        <w:rPr>
          <w:noProof/>
        </w:rPr>
        <w:drawing>
          <wp:inline distT="0" distB="0" distL="0" distR="0" wp14:anchorId="5180BF6B" wp14:editId="533C5418">
            <wp:extent cx="3857625" cy="31623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E49" w:rsidRPr="003D679A" w:rsidSect="00F55E1B">
      <w:footerReference w:type="default" r:id="rId15"/>
      <w:pgSz w:w="11906" w:h="16838" w:code="9"/>
      <w:pgMar w:top="851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18121" w14:textId="77777777" w:rsidR="00FD64E4" w:rsidRDefault="00FD64E4">
      <w:pPr>
        <w:spacing w:line="240" w:lineRule="auto"/>
      </w:pPr>
      <w:r>
        <w:separator/>
      </w:r>
    </w:p>
  </w:endnote>
  <w:endnote w:type="continuationSeparator" w:id="0">
    <w:p w14:paraId="04B4D47E" w14:textId="77777777" w:rsidR="00FD64E4" w:rsidRDefault="00FD64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D4D2F" w14:textId="77777777" w:rsidR="00F55E1B" w:rsidRDefault="00F55E1B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7B0839" wp14:editId="04F7534B">
              <wp:simplePos x="0" y="0"/>
              <wp:positionH relativeFrom="column">
                <wp:posOffset>-47625</wp:posOffset>
              </wp:positionH>
              <wp:positionV relativeFrom="paragraph">
                <wp:posOffset>177800</wp:posOffset>
              </wp:positionV>
              <wp:extent cx="5848350" cy="57150"/>
              <wp:effectExtent l="19050" t="1905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48350" cy="5715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EFA390" id="Conector recto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pt" to="456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" strokecolor="#1f4d78 [1604]" strokeweight="3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75EC" w14:textId="77777777" w:rsidR="00FD64E4" w:rsidRDefault="00FD64E4">
      <w:pPr>
        <w:spacing w:line="240" w:lineRule="auto"/>
      </w:pPr>
      <w:r>
        <w:separator/>
      </w:r>
    </w:p>
  </w:footnote>
  <w:footnote w:type="continuationSeparator" w:id="0">
    <w:p w14:paraId="29B6252E" w14:textId="77777777" w:rsidR="00FD64E4" w:rsidRDefault="00FD64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1pt;height:11.1pt" o:bullet="t">
        <v:imagedata r:id="rId1" o:title="mso526F"/>
      </v:shape>
    </w:pict>
  </w:numPicBullet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FA6942"/>
    <w:multiLevelType w:val="hybridMultilevel"/>
    <w:tmpl w:val="945294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D584F"/>
    <w:multiLevelType w:val="hybridMultilevel"/>
    <w:tmpl w:val="08781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E2D15"/>
    <w:multiLevelType w:val="hybridMultilevel"/>
    <w:tmpl w:val="7E7A70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644A2"/>
    <w:multiLevelType w:val="hybridMultilevel"/>
    <w:tmpl w:val="8324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55142"/>
    <w:multiLevelType w:val="hybridMultilevel"/>
    <w:tmpl w:val="387C7A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AEC141E"/>
    <w:multiLevelType w:val="hybridMultilevel"/>
    <w:tmpl w:val="EFC608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203238">
    <w:abstractNumId w:val="15"/>
  </w:num>
  <w:num w:numId="2" w16cid:durableId="47337490">
    <w:abstractNumId w:val="15"/>
    <w:lvlOverride w:ilvl="0">
      <w:startOverride w:val="1"/>
    </w:lvlOverride>
  </w:num>
  <w:num w:numId="3" w16cid:durableId="1506628490">
    <w:abstractNumId w:val="15"/>
  </w:num>
  <w:num w:numId="4" w16cid:durableId="71970147">
    <w:abstractNumId w:val="15"/>
    <w:lvlOverride w:ilvl="0">
      <w:startOverride w:val="1"/>
    </w:lvlOverride>
  </w:num>
  <w:num w:numId="5" w16cid:durableId="62066488">
    <w:abstractNumId w:val="8"/>
  </w:num>
  <w:num w:numId="6" w16cid:durableId="872888604">
    <w:abstractNumId w:val="15"/>
    <w:lvlOverride w:ilvl="0">
      <w:startOverride w:val="1"/>
    </w:lvlOverride>
  </w:num>
  <w:num w:numId="7" w16cid:durableId="4855861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88531663">
    <w:abstractNumId w:val="9"/>
  </w:num>
  <w:num w:numId="9" w16cid:durableId="202624565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8125775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5881121">
    <w:abstractNumId w:val="7"/>
  </w:num>
  <w:num w:numId="12" w16cid:durableId="224607959">
    <w:abstractNumId w:val="6"/>
  </w:num>
  <w:num w:numId="13" w16cid:durableId="883296746">
    <w:abstractNumId w:val="5"/>
  </w:num>
  <w:num w:numId="14" w16cid:durableId="1896506387">
    <w:abstractNumId w:val="4"/>
  </w:num>
  <w:num w:numId="15" w16cid:durableId="1444615020">
    <w:abstractNumId w:val="3"/>
  </w:num>
  <w:num w:numId="16" w16cid:durableId="1808891000">
    <w:abstractNumId w:val="2"/>
  </w:num>
  <w:num w:numId="17" w16cid:durableId="2145156581">
    <w:abstractNumId w:val="1"/>
  </w:num>
  <w:num w:numId="18" w16cid:durableId="132990828">
    <w:abstractNumId w:val="0"/>
  </w:num>
  <w:num w:numId="19" w16cid:durableId="1513761168">
    <w:abstractNumId w:val="11"/>
  </w:num>
  <w:num w:numId="20" w16cid:durableId="967055249">
    <w:abstractNumId w:val="13"/>
  </w:num>
  <w:num w:numId="21" w16cid:durableId="816604221">
    <w:abstractNumId w:val="16"/>
  </w:num>
  <w:num w:numId="22" w16cid:durableId="457576223">
    <w:abstractNumId w:val="10"/>
  </w:num>
  <w:num w:numId="23" w16cid:durableId="1651321308">
    <w:abstractNumId w:val="12"/>
  </w:num>
  <w:num w:numId="24" w16cid:durableId="5576659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419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1B"/>
    <w:rsid w:val="000150E9"/>
    <w:rsid w:val="00030E3C"/>
    <w:rsid w:val="0005015F"/>
    <w:rsid w:val="00072D27"/>
    <w:rsid w:val="00080E14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8373F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2F069C"/>
    <w:rsid w:val="00301789"/>
    <w:rsid w:val="00314CB8"/>
    <w:rsid w:val="00325194"/>
    <w:rsid w:val="00352941"/>
    <w:rsid w:val="003728E3"/>
    <w:rsid w:val="003962D3"/>
    <w:rsid w:val="003C7D9D"/>
    <w:rsid w:val="003D679A"/>
    <w:rsid w:val="003E3A63"/>
    <w:rsid w:val="00430126"/>
    <w:rsid w:val="004548F3"/>
    <w:rsid w:val="00457BEB"/>
    <w:rsid w:val="00461B2E"/>
    <w:rsid w:val="0046626B"/>
    <w:rsid w:val="00482CFC"/>
    <w:rsid w:val="00483033"/>
    <w:rsid w:val="00487996"/>
    <w:rsid w:val="00491910"/>
    <w:rsid w:val="004A3D03"/>
    <w:rsid w:val="004B6D7F"/>
    <w:rsid w:val="004D785F"/>
    <w:rsid w:val="004E744B"/>
    <w:rsid w:val="004E7A51"/>
    <w:rsid w:val="004F7760"/>
    <w:rsid w:val="00520AC9"/>
    <w:rsid w:val="0052237F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E0CC1"/>
    <w:rsid w:val="006F53EE"/>
    <w:rsid w:val="0070752F"/>
    <w:rsid w:val="00717507"/>
    <w:rsid w:val="007263B8"/>
    <w:rsid w:val="00726D9C"/>
    <w:rsid w:val="00726F2C"/>
    <w:rsid w:val="00736D30"/>
    <w:rsid w:val="00742FF3"/>
    <w:rsid w:val="00762FA1"/>
    <w:rsid w:val="00794B27"/>
    <w:rsid w:val="007A0CA7"/>
    <w:rsid w:val="007A73CB"/>
    <w:rsid w:val="007A7846"/>
    <w:rsid w:val="007B2795"/>
    <w:rsid w:val="007F66F5"/>
    <w:rsid w:val="00812400"/>
    <w:rsid w:val="0082203C"/>
    <w:rsid w:val="008360A8"/>
    <w:rsid w:val="008416E0"/>
    <w:rsid w:val="00894340"/>
    <w:rsid w:val="00897BFF"/>
    <w:rsid w:val="008C61B9"/>
    <w:rsid w:val="008D2044"/>
    <w:rsid w:val="00912477"/>
    <w:rsid w:val="009139AF"/>
    <w:rsid w:val="00943B06"/>
    <w:rsid w:val="00945864"/>
    <w:rsid w:val="009655F3"/>
    <w:rsid w:val="009853E9"/>
    <w:rsid w:val="00993E49"/>
    <w:rsid w:val="00996E16"/>
    <w:rsid w:val="009B69C5"/>
    <w:rsid w:val="009F72A7"/>
    <w:rsid w:val="00A119D9"/>
    <w:rsid w:val="00A1309F"/>
    <w:rsid w:val="00A21BED"/>
    <w:rsid w:val="00A27D99"/>
    <w:rsid w:val="00A60D92"/>
    <w:rsid w:val="00A70EEA"/>
    <w:rsid w:val="00A862A0"/>
    <w:rsid w:val="00A86EAC"/>
    <w:rsid w:val="00A923E7"/>
    <w:rsid w:val="00A97EEC"/>
    <w:rsid w:val="00AA661C"/>
    <w:rsid w:val="00AC2F58"/>
    <w:rsid w:val="00B369B4"/>
    <w:rsid w:val="00B41A33"/>
    <w:rsid w:val="00B52684"/>
    <w:rsid w:val="00B53817"/>
    <w:rsid w:val="00B55B7F"/>
    <w:rsid w:val="00B61F85"/>
    <w:rsid w:val="00BA3CC7"/>
    <w:rsid w:val="00BA42C8"/>
    <w:rsid w:val="00BF457D"/>
    <w:rsid w:val="00BF4775"/>
    <w:rsid w:val="00CA0C45"/>
    <w:rsid w:val="00CC3AB0"/>
    <w:rsid w:val="00CF12AE"/>
    <w:rsid w:val="00D1798D"/>
    <w:rsid w:val="00D34AE9"/>
    <w:rsid w:val="00D64C21"/>
    <w:rsid w:val="00D902A4"/>
    <w:rsid w:val="00DB2323"/>
    <w:rsid w:val="00DB331E"/>
    <w:rsid w:val="00DC2230"/>
    <w:rsid w:val="00DC30B1"/>
    <w:rsid w:val="00DC4E21"/>
    <w:rsid w:val="00DD5358"/>
    <w:rsid w:val="00DF3BFC"/>
    <w:rsid w:val="00E02D09"/>
    <w:rsid w:val="00E224A0"/>
    <w:rsid w:val="00E254F0"/>
    <w:rsid w:val="00E4313F"/>
    <w:rsid w:val="00E51168"/>
    <w:rsid w:val="00E55B4B"/>
    <w:rsid w:val="00E72A21"/>
    <w:rsid w:val="00E7715A"/>
    <w:rsid w:val="00EB700D"/>
    <w:rsid w:val="00F33B83"/>
    <w:rsid w:val="00F41B42"/>
    <w:rsid w:val="00F54BD0"/>
    <w:rsid w:val="00F55E1B"/>
    <w:rsid w:val="00FD64E4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CB83C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con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con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4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a\AppData\Roaming\Microsoft\Plantillas\Le%20damos%20la%20bienvenida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F375A4-445E-45D7-B0B6-F0848D7CB4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 damos la bienvenida a Word.dotx</Template>
  <TotalTime>0</TotalTime>
  <Pages>3</Pages>
  <Words>297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2022-09-28T03:27:00Z</dcterms:created>
  <dcterms:modified xsi:type="dcterms:W3CDTF">2022-09-28T03:27:00Z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